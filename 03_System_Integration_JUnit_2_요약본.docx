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0D3F8073" w:rsidR="00CC69DC" w:rsidRPr="00375762" w:rsidRDefault="00AF666E">
      <w:pPr>
        <w:pStyle w:val="a6"/>
        <w:rPr>
          <w:lang w:val="en-US"/>
        </w:rPr>
      </w:pPr>
      <w:r>
        <w:t xml:space="preserve">Vue +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연동하기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4C90FB7E" w:rsidR="00CC69DC" w:rsidRPr="00774C33" w:rsidRDefault="00582124">
      <w:pPr>
        <w:pStyle w:val="1"/>
        <w:rPr>
          <w:lang w:val="en-US"/>
        </w:rPr>
      </w:pPr>
      <w:r>
        <w:rPr>
          <w:lang w:val="en-US"/>
        </w:rPr>
        <w:t xml:space="preserve">Service </w:t>
      </w:r>
      <w:r>
        <w:rPr>
          <w:rFonts w:hint="eastAsia"/>
          <w:lang w:val="en-US"/>
        </w:rPr>
        <w:t>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</w:p>
    <w:p w14:paraId="3E03F6E9" w14:textId="215785B5" w:rsidR="00CC69DC" w:rsidRPr="003A2623" w:rsidRDefault="00582124">
      <w:pPr>
        <w:rPr>
          <w:lang w:val="en-US"/>
        </w:rPr>
      </w:pPr>
      <w:r>
        <w:rPr>
          <w:lang w:val="en-US"/>
        </w:rPr>
        <w:t xml:space="preserve">Service </w:t>
      </w:r>
      <w:r>
        <w:rPr>
          <w:rFonts w:hint="eastAsia"/>
          <w:lang w:val="en-US"/>
        </w:rPr>
        <w:t>단에서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진행할때도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rFonts w:hint="eastAsia"/>
          <w:lang w:val="en-US"/>
        </w:rPr>
        <w:t>접속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WAS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구동을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 Mock</w:t>
      </w:r>
      <w:r w:rsidR="002D1473">
        <w:rPr>
          <w:lang w:val="en-US"/>
        </w:rPr>
        <w:t>ito</w:t>
      </w:r>
      <w:r w:rsidR="004B570C">
        <w:rPr>
          <w:lang w:val="en-US"/>
        </w:rPr>
        <w:t xml:space="preserve"> </w:t>
      </w:r>
      <w:r w:rsidR="004B570C">
        <w:rPr>
          <w:rFonts w:hint="eastAsia"/>
          <w:lang w:val="en-US"/>
        </w:rPr>
        <w:t>프레임</w:t>
      </w:r>
      <w:r w:rsidR="004B570C">
        <w:rPr>
          <w:rFonts w:hint="eastAsia"/>
          <w:lang w:val="en-US"/>
        </w:rPr>
        <w:t xml:space="preserve"> </w:t>
      </w:r>
      <w:r w:rsidR="004B570C">
        <w:rPr>
          <w:rFonts w:hint="eastAsia"/>
          <w:lang w:val="en-US"/>
        </w:rPr>
        <w:t>워크</w:t>
      </w:r>
      <w:r w:rsidR="00611AC3">
        <w:rPr>
          <w:rFonts w:hint="eastAsia"/>
          <w:lang w:val="en-US"/>
        </w:rPr>
        <w:t xml:space="preserve"> </w:t>
      </w:r>
      <w:r w:rsidR="00611AC3">
        <w:rPr>
          <w:rFonts w:hint="eastAsia"/>
          <w:lang w:val="en-US"/>
        </w:rPr>
        <w:t>사용</w:t>
      </w:r>
      <w:r>
        <w:rPr>
          <w:lang w:val="en-US"/>
        </w:rPr>
        <w:t xml:space="preserve"> )</w:t>
      </w:r>
    </w:p>
    <w:p w14:paraId="0AAAF48E" w14:textId="1043D972" w:rsidR="00490889" w:rsidRPr="0049413C" w:rsidRDefault="00BF324D" w:rsidP="00490889">
      <w:pPr>
        <w:pStyle w:val="a"/>
      </w:pPr>
      <w:r>
        <w:rPr>
          <w:lang w:val="en-US"/>
        </w:rPr>
        <w:t xml:space="preserve">Service </w:t>
      </w:r>
      <w:r>
        <w:rPr>
          <w:rFonts w:hint="eastAsia"/>
          <w:lang w:val="en-US"/>
        </w:rPr>
        <w:t>단위</w:t>
      </w:r>
      <w:r>
        <w:rPr>
          <w:rFonts w:hint="eastAsia"/>
          <w:lang w:val="en-US"/>
        </w:rPr>
        <w:t xml:space="preserve"> </w:t>
      </w:r>
      <w:r w:rsidR="00D31368">
        <w:rPr>
          <w:rFonts w:hint="eastAsia"/>
          <w:lang w:val="en-US"/>
        </w:rPr>
        <w:t>테스트</w:t>
      </w:r>
      <w:r w:rsidR="00D31368">
        <w:rPr>
          <w:rFonts w:hint="eastAsia"/>
          <w:lang w:val="en-US"/>
        </w:rPr>
        <w:t xml:space="preserve"> </w:t>
      </w:r>
      <w:r w:rsidR="00D31368">
        <w:rPr>
          <w:lang w:val="en-US"/>
        </w:rPr>
        <w:t xml:space="preserve">: </w:t>
      </w:r>
      <w:r w:rsidR="001E7811">
        <w:rPr>
          <w:lang w:val="en-US"/>
        </w:rPr>
        <w:br/>
      </w:r>
      <w:r w:rsidR="0049413C">
        <w:t>@</w:t>
      </w:r>
      <w:r w:rsidR="0049413C">
        <w:rPr>
          <w:lang w:val="en-US"/>
        </w:rPr>
        <w:t xml:space="preserve">Mock @InjectMocks </w:t>
      </w:r>
      <w:r w:rsidR="0049413C">
        <w:rPr>
          <w:rFonts w:hint="eastAsia"/>
          <w:lang w:val="en-US"/>
        </w:rPr>
        <w:t>가짜</w:t>
      </w:r>
      <w:r w:rsidR="0049413C">
        <w:rPr>
          <w:rFonts w:hint="eastAsia"/>
          <w:lang w:val="en-US"/>
        </w:rPr>
        <w:t xml:space="preserve"> </w:t>
      </w:r>
      <w:r w:rsidR="0049413C">
        <w:rPr>
          <w:rFonts w:hint="eastAsia"/>
          <w:lang w:val="en-US"/>
        </w:rPr>
        <w:t>객체를</w:t>
      </w:r>
      <w:r w:rsidR="0049413C">
        <w:rPr>
          <w:rFonts w:hint="eastAsia"/>
          <w:lang w:val="en-US"/>
        </w:rPr>
        <w:t xml:space="preserve"> </w:t>
      </w:r>
      <w:r w:rsidR="0049413C">
        <w:rPr>
          <w:rFonts w:hint="eastAsia"/>
          <w:lang w:val="en-US"/>
        </w:rPr>
        <w:t>사용해서</w:t>
      </w:r>
      <w:r w:rsidR="0049413C">
        <w:rPr>
          <w:rFonts w:hint="eastAsia"/>
          <w:lang w:val="en-US"/>
        </w:rPr>
        <w:t xml:space="preserve"> </w:t>
      </w:r>
      <w:r w:rsidR="0049413C">
        <w:rPr>
          <w:rFonts w:hint="eastAsia"/>
          <w:lang w:val="en-US"/>
        </w:rPr>
        <w:t>테스트</w:t>
      </w:r>
      <w:r w:rsidR="0049413C">
        <w:rPr>
          <w:rFonts w:hint="eastAsia"/>
          <w:lang w:val="en-US"/>
        </w:rPr>
        <w:t xml:space="preserve"> </w:t>
      </w:r>
      <w:r w:rsidR="0049413C">
        <w:rPr>
          <w:rFonts w:hint="eastAsia"/>
          <w:lang w:val="en-US"/>
        </w:rPr>
        <w:t>진행</w:t>
      </w:r>
    </w:p>
    <w:p w14:paraId="57D2E43C" w14:textId="77777777" w:rsidR="0049413C" w:rsidRPr="0049413C" w:rsidRDefault="0049413C" w:rsidP="0049413C">
      <w:pPr>
        <w:pStyle w:val="a"/>
        <w:rPr>
          <w:color w:val="A9B7C6"/>
          <w:lang w:val="en-US" w:eastAsia="ko-Kore-KR"/>
        </w:rPr>
      </w:pPr>
      <w:r w:rsidRPr="0049413C">
        <w:rPr>
          <w:lang w:val="en-US" w:eastAsia="ko-Kore-KR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ervice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 w:rsidRPr="0049413C">
        <w:rPr>
          <w:lang w:val="en-US" w:eastAsia="ko-Kore-KR"/>
        </w:rPr>
        <w:t xml:space="preserve">Repository </w:t>
      </w:r>
      <w:r w:rsidRPr="0049413C">
        <w:rPr>
          <w:rFonts w:ascii="Menlo-Regular" w:hAnsi="Menlo-Regular" w:cs="Menlo-Regular"/>
          <w:lang w:val="en-US" w:eastAsia="ko-Kore-KR"/>
        </w:rPr>
        <w:t>나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lang w:val="en-US" w:eastAsia="ko-Kore-KR"/>
        </w:rPr>
        <w:t xml:space="preserve">Controller </w:t>
      </w:r>
      <w:r w:rsidRPr="0049413C">
        <w:rPr>
          <w:rFonts w:ascii="Menlo-Regular" w:hAnsi="Menlo-Regular" w:cs="Menlo-Regular"/>
          <w:lang w:val="en-US" w:eastAsia="ko-Kore-KR"/>
        </w:rPr>
        <w:t>에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모두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독립적이어야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함</w:t>
      </w:r>
      <w:r w:rsidRPr="0049413C">
        <w:rPr>
          <w:rFonts w:ascii="Menlo-Regular" w:hAnsi="Menlo-Regular" w:cs="Menlo-Regular"/>
          <w:lang w:val="en-US" w:eastAsia="ko-Kore-KR"/>
        </w:rPr>
        <w:br/>
      </w:r>
      <w:r w:rsidRPr="0049413C">
        <w:rPr>
          <w:lang w:val="en-US" w:eastAsia="ko-Kore-KR"/>
        </w:rPr>
        <w:t xml:space="preserve">         Given(</w:t>
      </w:r>
      <w:r w:rsidRPr="0049413C">
        <w:rPr>
          <w:rFonts w:ascii="Menlo-Regular" w:hAnsi="Menlo-Regular" w:cs="Menlo-Regular"/>
          <w:lang w:val="en-US" w:eastAsia="ko-Kore-KR"/>
        </w:rPr>
        <w:t>테스트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사전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조건이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주어짐</w:t>
      </w:r>
      <w:r w:rsidRPr="0049413C">
        <w:rPr>
          <w:lang w:val="en-US" w:eastAsia="ko-Kore-KR"/>
        </w:rPr>
        <w:t>),</w:t>
      </w:r>
      <w:r w:rsidRPr="0049413C">
        <w:rPr>
          <w:lang w:val="en-US" w:eastAsia="ko-Kore-KR"/>
        </w:rPr>
        <w:br/>
        <w:t xml:space="preserve">         When(</w:t>
      </w:r>
      <w:r w:rsidRPr="0049413C">
        <w:rPr>
          <w:rFonts w:ascii="Menlo-Regular" w:hAnsi="Menlo-Regular" w:cs="Menlo-Regular"/>
          <w:lang w:val="en-US" w:eastAsia="ko-Kore-KR"/>
        </w:rPr>
        <w:t>실제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테스트가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진행됨</w:t>
      </w:r>
      <w:r w:rsidRPr="0049413C">
        <w:rPr>
          <w:lang w:val="en-US" w:eastAsia="ko-Kore-KR"/>
        </w:rPr>
        <w:t>),</w:t>
      </w:r>
      <w:r w:rsidRPr="0049413C">
        <w:rPr>
          <w:lang w:val="en-US" w:eastAsia="ko-Kore-KR"/>
        </w:rPr>
        <w:br/>
        <w:t xml:space="preserve">        </w:t>
      </w:r>
      <w:r>
        <w:rPr>
          <w:lang w:val="en-US" w:eastAsia="ko-Kore-KR"/>
        </w:rPr>
        <w:t xml:space="preserve"> </w:t>
      </w:r>
      <w:r w:rsidRPr="0049413C">
        <w:rPr>
          <w:lang w:val="en-US" w:eastAsia="ko-Kore-KR"/>
        </w:rPr>
        <w:t>Then(</w:t>
      </w:r>
      <w:r w:rsidRPr="0049413C">
        <w:rPr>
          <w:rFonts w:ascii="Menlo-Regular" w:hAnsi="Menlo-Regular" w:cs="Menlo-Regular"/>
          <w:lang w:val="en-US" w:eastAsia="ko-Kore-KR"/>
        </w:rPr>
        <w:t>테스트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결과를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알려줌</w:t>
      </w:r>
      <w:r w:rsidRPr="0049413C">
        <w:rPr>
          <w:lang w:val="en-US" w:eastAsia="ko-Kore-KR"/>
        </w:rPr>
        <w:t xml:space="preserve">, </w:t>
      </w:r>
      <w:proofErr w:type="spellStart"/>
      <w:r w:rsidRPr="0049413C">
        <w:rPr>
          <w:lang w:val="en-US" w:eastAsia="ko-Kore-KR"/>
        </w:rPr>
        <w:t>assertThat</w:t>
      </w:r>
      <w:proofErr w:type="spellEnd"/>
      <w:r w:rsidRPr="0049413C">
        <w:rPr>
          <w:lang w:val="en-US" w:eastAsia="ko-Kore-KR"/>
        </w:rPr>
        <w:t xml:space="preserve">()) </w:t>
      </w:r>
      <w:r w:rsidRPr="0049413C">
        <w:rPr>
          <w:rFonts w:ascii="Menlo-Regular" w:hAnsi="Menlo-Regular" w:cs="Menlo-Regular"/>
          <w:lang w:val="en-US" w:eastAsia="ko-Kore-KR"/>
        </w:rPr>
        <w:t>순서로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나는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간단하게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이해</w:t>
      </w:r>
    </w:p>
    <w:p w14:paraId="38AEF1EA" w14:textId="77777777" w:rsidR="0049413C" w:rsidRPr="0049413C" w:rsidRDefault="0049413C" w:rsidP="0049413C">
      <w:pPr>
        <w:pStyle w:val="a"/>
        <w:rPr>
          <w:color w:val="A9B7C6"/>
          <w:lang w:val="en-US" w:eastAsia="ko-Kore-KR"/>
        </w:rPr>
      </w:pPr>
      <w:r w:rsidRPr="0049413C">
        <w:rPr>
          <w:b/>
          <w:bCs/>
          <w:lang w:val="en-US" w:eastAsia="ko-Kore-KR"/>
        </w:rPr>
        <w:lastRenderedPageBreak/>
        <w:t xml:space="preserve">@Mock </w:t>
      </w:r>
      <w:r w:rsidRPr="0049413C">
        <w:rPr>
          <w:lang w:val="en-US" w:eastAsia="ko-Kore-KR"/>
        </w:rPr>
        <w:t xml:space="preserve">: </w:t>
      </w:r>
      <w:r w:rsidRPr="0049413C">
        <w:rPr>
          <w:rFonts w:ascii="Menlo-Regular" w:hAnsi="Menlo-Regular" w:cs="Menlo-Regular"/>
          <w:lang w:val="en-US" w:eastAsia="ko-Kore-KR"/>
        </w:rPr>
        <w:t>가짜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걕체를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생성하는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어노테이션</w:t>
      </w:r>
      <w:r w:rsidRPr="0049413C">
        <w:rPr>
          <w:lang w:val="en-US" w:eastAsia="ko-Kore-KR"/>
        </w:rPr>
        <w:t xml:space="preserve">, Service </w:t>
      </w:r>
      <w:r w:rsidRPr="0049413C">
        <w:rPr>
          <w:rFonts w:ascii="Menlo-Regular" w:hAnsi="Menlo-Regular" w:cs="Menlo-Regular"/>
          <w:lang w:val="en-US" w:eastAsia="ko-Kore-KR"/>
        </w:rPr>
        <w:t>클래스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단위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테스트는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주로</w:t>
      </w:r>
      <w:r>
        <w:rPr>
          <w:rFonts w:ascii="Menlo-Regular" w:hAnsi="Menlo-Regular" w:cs="Menlo-Regular" w:hint="eastAsia"/>
          <w:lang w:val="en-US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리파지토리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가짜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객체를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생성함</w:t>
      </w:r>
    </w:p>
    <w:p w14:paraId="6B5D897A" w14:textId="77777777" w:rsidR="0049413C" w:rsidRPr="0049413C" w:rsidRDefault="0049413C" w:rsidP="0049413C">
      <w:pPr>
        <w:pStyle w:val="a"/>
        <w:rPr>
          <w:color w:val="A9B7C6"/>
          <w:lang w:val="en-US" w:eastAsia="ko-Kore-KR"/>
        </w:rPr>
      </w:pPr>
      <w:r w:rsidRPr="0049413C">
        <w:rPr>
          <w:b/>
          <w:bCs/>
          <w:lang w:val="en-US" w:eastAsia="ko-Kore-KR"/>
        </w:rPr>
        <w:t xml:space="preserve">@InjectMocks </w:t>
      </w:r>
      <w:r w:rsidRPr="0049413C">
        <w:rPr>
          <w:lang w:val="en-US" w:eastAsia="ko-Kore-KR"/>
        </w:rPr>
        <w:t xml:space="preserve">: Service </w:t>
      </w:r>
      <w:r w:rsidRPr="0049413C">
        <w:rPr>
          <w:rFonts w:ascii="Menlo-Regular" w:hAnsi="Menlo-Regular" w:cs="Menlo-Regular"/>
          <w:lang w:val="en-US" w:eastAsia="ko-Kore-KR"/>
        </w:rPr>
        <w:t>함수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테스트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실행을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위해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lang w:val="en-US" w:eastAsia="ko-Kore-KR"/>
        </w:rPr>
        <w:t xml:space="preserve">Service </w:t>
      </w:r>
      <w:r w:rsidRPr="0049413C">
        <w:rPr>
          <w:rFonts w:ascii="Menlo-Regular" w:hAnsi="Menlo-Regular" w:cs="Menlo-Regular"/>
          <w:lang w:val="en-US" w:eastAsia="ko-Kore-KR"/>
        </w:rPr>
        <w:t>객체에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가짜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객체를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넣음</w:t>
      </w:r>
    </w:p>
    <w:p w14:paraId="50973336" w14:textId="77777777" w:rsidR="0049413C" w:rsidRPr="0049413C" w:rsidRDefault="0049413C" w:rsidP="0049413C">
      <w:pPr>
        <w:pStyle w:val="a"/>
        <w:rPr>
          <w:color w:val="A9B7C6"/>
          <w:lang w:val="en-US" w:eastAsia="ko-Kore-KR"/>
        </w:rPr>
      </w:pPr>
      <w:r w:rsidRPr="0049413C">
        <w:rPr>
          <w:lang w:val="en-US" w:eastAsia="ko-Kore-KR"/>
        </w:rPr>
        <w:t>verify(</w:t>
      </w:r>
      <w:r w:rsidRPr="0049413C">
        <w:rPr>
          <w:rFonts w:ascii="Menlo-Regular" w:hAnsi="Menlo-Regular" w:cs="Menlo-Regular"/>
          <w:lang w:val="en-US" w:eastAsia="ko-Kore-KR"/>
        </w:rPr>
        <w:t>리포지토리객체</w:t>
      </w:r>
      <w:r w:rsidRPr="0049413C">
        <w:rPr>
          <w:lang w:val="en-US" w:eastAsia="ko-Kore-KR"/>
        </w:rPr>
        <w:t>, times(</w:t>
      </w:r>
      <w:r w:rsidRPr="0049413C">
        <w:rPr>
          <w:rFonts w:ascii="Menlo-Regular" w:hAnsi="Menlo-Regular" w:cs="Menlo-Regular"/>
          <w:lang w:val="en-US" w:eastAsia="ko-Kore-KR"/>
        </w:rPr>
        <w:t>실행횟수</w:t>
      </w:r>
      <w:r w:rsidRPr="0049413C">
        <w:rPr>
          <w:lang w:val="en-US" w:eastAsia="ko-Kore-KR"/>
        </w:rPr>
        <w:t>)).</w:t>
      </w:r>
      <w:r w:rsidRPr="0049413C">
        <w:rPr>
          <w:rFonts w:ascii="Menlo-Regular" w:hAnsi="Menlo-Regular" w:cs="Menlo-Regular"/>
          <w:lang w:val="en-US" w:eastAsia="ko-Kore-KR"/>
        </w:rPr>
        <w:t>함수</w:t>
      </w:r>
      <w:r w:rsidRPr="0049413C">
        <w:rPr>
          <w:lang w:val="en-US" w:eastAsia="ko-Kore-KR"/>
        </w:rPr>
        <w:t xml:space="preserve">() :   </w:t>
      </w:r>
      <w:r w:rsidRPr="0049413C">
        <w:rPr>
          <w:rFonts w:ascii="Menlo-Regular" w:hAnsi="Menlo-Regular" w:cs="Menlo-Regular"/>
          <w:lang w:val="en-US" w:eastAsia="ko-Kore-KR"/>
        </w:rPr>
        <w:t>싫행이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몇번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되는지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검증</w:t>
      </w:r>
    </w:p>
    <w:p w14:paraId="5692E878" w14:textId="2949ADC9" w:rsidR="00E43767" w:rsidRPr="00A92D60" w:rsidRDefault="0049413C" w:rsidP="0049413C">
      <w:pPr>
        <w:pStyle w:val="a"/>
        <w:rPr>
          <w:color w:val="A9B7C6"/>
          <w:lang w:val="en-US" w:eastAsia="ko-Kore-KR"/>
        </w:rPr>
      </w:pPr>
      <w:proofErr w:type="spellStart"/>
      <w:r w:rsidRPr="0049413C">
        <w:rPr>
          <w:lang w:val="en-US" w:eastAsia="ko-Kore-KR"/>
        </w:rPr>
        <w:t>assertThat</w:t>
      </w:r>
      <w:proofErr w:type="spellEnd"/>
      <w:r w:rsidRPr="0049413C">
        <w:rPr>
          <w:lang w:val="en-US" w:eastAsia="ko-Kore-KR"/>
        </w:rPr>
        <w:t>().</w:t>
      </w:r>
      <w:proofErr w:type="spellStart"/>
      <w:r w:rsidRPr="0049413C">
        <w:rPr>
          <w:lang w:val="en-US" w:eastAsia="ko-Kore-KR"/>
        </w:rPr>
        <w:t>isEqualTo</w:t>
      </w:r>
      <w:proofErr w:type="spellEnd"/>
      <w:r w:rsidRPr="0049413C">
        <w:rPr>
          <w:lang w:val="en-US" w:eastAsia="ko-Kore-KR"/>
        </w:rPr>
        <w:t>(</w:t>
      </w:r>
      <w:r w:rsidRPr="0049413C">
        <w:rPr>
          <w:rFonts w:ascii="Menlo-Regular" w:hAnsi="Menlo-Regular" w:cs="Menlo-Regular"/>
          <w:lang w:val="en-US" w:eastAsia="ko-Kore-KR"/>
        </w:rPr>
        <w:t>결과예측</w:t>
      </w:r>
      <w:r w:rsidRPr="0049413C">
        <w:rPr>
          <w:lang w:val="en-US" w:eastAsia="ko-Kore-KR"/>
        </w:rPr>
        <w:t xml:space="preserve">) : </w:t>
      </w:r>
      <w:r w:rsidRPr="0049413C">
        <w:rPr>
          <w:rFonts w:ascii="Menlo-Regular" w:hAnsi="Menlo-Regular" w:cs="Menlo-Regular"/>
          <w:lang w:val="en-US" w:eastAsia="ko-Kore-KR"/>
        </w:rPr>
        <w:t>결과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점검하는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함수</w:t>
      </w:r>
      <w:r w:rsidRPr="0049413C">
        <w:rPr>
          <w:lang w:val="en-US" w:eastAsia="ko-Kore-KR"/>
        </w:rPr>
        <w:t xml:space="preserve">, </w:t>
      </w:r>
      <w:proofErr w:type="spellStart"/>
      <w:r w:rsidRPr="0049413C">
        <w:rPr>
          <w:lang w:val="en-US" w:eastAsia="ko-Kore-KR"/>
        </w:rPr>
        <w:t>assertJ</w:t>
      </w:r>
      <w:proofErr w:type="spellEnd"/>
      <w:r w:rsidRPr="0049413C">
        <w:rPr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라이브러리</w:t>
      </w:r>
      <w:r w:rsidRPr="0049413C">
        <w:rPr>
          <w:lang w:val="en-US" w:eastAsia="ko-Kore-KR"/>
        </w:rPr>
        <w:t>,</w:t>
      </w:r>
      <w:r w:rsidRPr="0049413C">
        <w:rPr>
          <w:lang w:val="en-US" w:eastAsia="ko-Kore-KR"/>
        </w:rPr>
        <w:br/>
        <w:t xml:space="preserve">          </w:t>
      </w:r>
      <w:r w:rsidRPr="0049413C">
        <w:rPr>
          <w:rFonts w:ascii="Menlo-Regular" w:hAnsi="Menlo-Regular" w:cs="Menlo-Regular"/>
          <w:lang w:val="en-US" w:eastAsia="ko-Kore-KR"/>
        </w:rPr>
        <w:t>다양한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체이닝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함수가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rFonts w:ascii="Menlo-Regular" w:hAnsi="Menlo-Regular" w:cs="Menlo-Regular"/>
          <w:lang w:val="en-US" w:eastAsia="ko-Kore-KR"/>
        </w:rPr>
        <w:t>있음</w:t>
      </w:r>
      <w:r w:rsidRPr="0049413C">
        <w:rPr>
          <w:rFonts w:ascii="Menlo-Regular" w:hAnsi="Menlo-Regular" w:cs="Menlo-Regular"/>
          <w:lang w:val="en-US" w:eastAsia="ko-Kore-KR"/>
        </w:rPr>
        <w:t xml:space="preserve"> </w:t>
      </w:r>
      <w:r w:rsidRPr="0049413C">
        <w:rPr>
          <w:lang w:val="en-US" w:eastAsia="ko-Kore-KR"/>
        </w:rPr>
        <w:t>: .</w:t>
      </w:r>
      <w:proofErr w:type="spellStart"/>
      <w:r w:rsidRPr="0049413C">
        <w:rPr>
          <w:lang w:val="en-US" w:eastAsia="ko-Kore-KR"/>
        </w:rPr>
        <w:t>isEqualTo</w:t>
      </w:r>
      <w:proofErr w:type="spellEnd"/>
      <w:r w:rsidRPr="0049413C">
        <w:rPr>
          <w:lang w:val="en-US" w:eastAsia="ko-Kore-KR"/>
        </w:rPr>
        <w:t xml:space="preserve">(), </w:t>
      </w:r>
      <w:proofErr w:type="spellStart"/>
      <w:r w:rsidRPr="0049413C">
        <w:rPr>
          <w:lang w:val="en-US" w:eastAsia="ko-Kore-KR"/>
        </w:rPr>
        <w:t>isGreatThan</w:t>
      </w:r>
      <w:proofErr w:type="spellEnd"/>
      <w:r w:rsidRPr="0049413C">
        <w:rPr>
          <w:lang w:val="en-US" w:eastAsia="ko-Kore-KR"/>
        </w:rPr>
        <w:t xml:space="preserve">(), </w:t>
      </w:r>
      <w:proofErr w:type="spellStart"/>
      <w:r w:rsidRPr="0049413C">
        <w:rPr>
          <w:lang w:val="en-US" w:eastAsia="ko-Kore-KR"/>
        </w:rPr>
        <w:t>isLessThan</w:t>
      </w:r>
      <w:proofErr w:type="spellEnd"/>
      <w:r w:rsidRPr="0049413C">
        <w:rPr>
          <w:lang w:val="en-US" w:eastAsia="ko-Kore-KR"/>
        </w:rPr>
        <w:t xml:space="preserve">() </w:t>
      </w:r>
      <w:r w:rsidRPr="0049413C">
        <w:rPr>
          <w:rFonts w:ascii="맑은 고딕" w:eastAsia="맑은 고딕" w:hAnsi="맑은 고딕" w:cs="맑은 고딕"/>
          <w:lang w:val="en-US" w:eastAsia="ko-Kore-KR"/>
        </w:rPr>
        <w:t>등</w:t>
      </w:r>
    </w:p>
    <w:p w14:paraId="0A9CBE28" w14:textId="3A37B89B" w:rsidR="00A92D60" w:rsidRDefault="00A92D60" w:rsidP="00A92D60">
      <w:pPr>
        <w:pStyle w:val="a"/>
        <w:numPr>
          <w:ilvl w:val="0"/>
          <w:numId w:val="0"/>
        </w:numPr>
        <w:ind w:left="749" w:hanging="259"/>
        <w:rPr>
          <w:lang w:val="en-US" w:eastAsia="ko-Kore-KR"/>
        </w:rPr>
      </w:pPr>
    </w:p>
    <w:p w14:paraId="06B1F55E" w14:textId="741ECF91" w:rsidR="00A92D60" w:rsidRDefault="00A92D60" w:rsidP="00A92D60">
      <w:pPr>
        <w:pStyle w:val="a"/>
        <w:numPr>
          <w:ilvl w:val="0"/>
          <w:numId w:val="0"/>
        </w:numPr>
        <w:ind w:left="749" w:hanging="259"/>
        <w:rPr>
          <w:lang w:val="en-US" w:eastAsia="ko-Kore-KR"/>
        </w:rPr>
      </w:pPr>
    </w:p>
    <w:p w14:paraId="79211148" w14:textId="77164049" w:rsidR="00A92D60" w:rsidRPr="00774C33" w:rsidRDefault="00EE379D" w:rsidP="00A92D60">
      <w:pPr>
        <w:pStyle w:val="1"/>
        <w:rPr>
          <w:lang w:val="en-US"/>
        </w:rPr>
      </w:pPr>
      <w:r>
        <w:rPr>
          <w:lang w:val="en-US"/>
        </w:rPr>
        <w:t>Repository</w:t>
      </w:r>
      <w:r w:rsidR="00A92D60">
        <w:rPr>
          <w:lang w:val="en-US"/>
        </w:rPr>
        <w:t xml:space="preserve"> </w:t>
      </w:r>
      <w:r w:rsidR="00A92D60">
        <w:rPr>
          <w:rFonts w:hint="eastAsia"/>
          <w:lang w:val="en-US"/>
        </w:rPr>
        <w:t>에서의</w:t>
      </w:r>
      <w:r w:rsidR="00A92D60">
        <w:rPr>
          <w:rFonts w:hint="eastAsia"/>
          <w:lang w:val="en-US"/>
        </w:rPr>
        <w:t xml:space="preserve"> </w:t>
      </w:r>
      <w:r w:rsidR="00A92D60">
        <w:rPr>
          <w:rFonts w:hint="eastAsia"/>
          <w:lang w:val="en-US"/>
        </w:rPr>
        <w:t>단위</w:t>
      </w:r>
      <w:r w:rsidR="00A92D60">
        <w:rPr>
          <w:rFonts w:hint="eastAsia"/>
          <w:lang w:val="en-US"/>
        </w:rPr>
        <w:t xml:space="preserve"> </w:t>
      </w:r>
      <w:r w:rsidR="00A92D60">
        <w:rPr>
          <w:rFonts w:hint="eastAsia"/>
          <w:lang w:val="en-US"/>
        </w:rPr>
        <w:t>테스트</w:t>
      </w:r>
    </w:p>
    <w:p w14:paraId="04A0DE1D" w14:textId="5583F125" w:rsidR="00A92D60" w:rsidRDefault="000F39A2" w:rsidP="00A92D60">
      <w:pPr>
        <w:rPr>
          <w:lang w:val="en-US"/>
        </w:rPr>
      </w:pPr>
      <w:r>
        <w:rPr>
          <w:lang w:val="en-US"/>
        </w:rPr>
        <w:t>Repository</w:t>
      </w:r>
      <w:r w:rsidR="00A92D60">
        <w:rPr>
          <w:lang w:val="en-US"/>
        </w:rPr>
        <w:t xml:space="preserve"> </w:t>
      </w:r>
      <w:r w:rsidR="00A92D60">
        <w:rPr>
          <w:rFonts w:hint="eastAsia"/>
          <w:lang w:val="en-US"/>
        </w:rPr>
        <w:t>단에서</w:t>
      </w:r>
      <w:r w:rsidR="00A92D60">
        <w:rPr>
          <w:rFonts w:hint="eastAsia"/>
          <w:lang w:val="en-US"/>
        </w:rPr>
        <w:t xml:space="preserve"> </w:t>
      </w:r>
      <w:r w:rsidR="00A92D60">
        <w:rPr>
          <w:rFonts w:hint="eastAsia"/>
          <w:lang w:val="en-US"/>
        </w:rPr>
        <w:t>단위</w:t>
      </w:r>
      <w:r w:rsidR="00A92D60">
        <w:rPr>
          <w:rFonts w:hint="eastAsia"/>
          <w:lang w:val="en-US"/>
        </w:rPr>
        <w:t xml:space="preserve"> </w:t>
      </w:r>
      <w:r w:rsidR="00A92D60">
        <w:rPr>
          <w:rFonts w:hint="eastAsia"/>
          <w:lang w:val="en-US"/>
        </w:rPr>
        <w:t>테스트를</w:t>
      </w:r>
      <w:r w:rsidR="00A92D60">
        <w:rPr>
          <w:rFonts w:hint="eastAsia"/>
          <w:lang w:val="en-US"/>
        </w:rPr>
        <w:t xml:space="preserve"> </w:t>
      </w:r>
      <w:proofErr w:type="spellStart"/>
      <w:r w:rsidR="00A92D60">
        <w:rPr>
          <w:rFonts w:hint="eastAsia"/>
          <w:lang w:val="en-US"/>
        </w:rPr>
        <w:t>진행할때</w:t>
      </w:r>
      <w:r w:rsidR="005606C1">
        <w:rPr>
          <w:rFonts w:hint="eastAsia"/>
          <w:lang w:val="en-US"/>
        </w:rPr>
        <w:t>는</w:t>
      </w:r>
      <w:proofErr w:type="spellEnd"/>
      <w:r w:rsidR="005606C1">
        <w:rPr>
          <w:rFonts w:hint="eastAsia"/>
          <w:lang w:val="en-US"/>
        </w:rPr>
        <w:t xml:space="preserve"> </w:t>
      </w:r>
      <w:r w:rsidR="005606C1">
        <w:rPr>
          <w:lang w:val="en-US"/>
        </w:rPr>
        <w:t xml:space="preserve">DB </w:t>
      </w:r>
      <w:r w:rsidR="005606C1">
        <w:rPr>
          <w:rFonts w:hint="eastAsia"/>
          <w:lang w:val="en-US"/>
        </w:rPr>
        <w:t>접속을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해서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수행하며</w:t>
      </w:r>
      <w:r w:rsidR="005606C1">
        <w:rPr>
          <w:rFonts w:hint="eastAsia"/>
          <w:lang w:val="en-US"/>
        </w:rPr>
        <w:t>,</w:t>
      </w:r>
      <w:r w:rsidR="005606C1">
        <w:rPr>
          <w:lang w:val="en-US"/>
        </w:rPr>
        <w:t xml:space="preserve"> </w:t>
      </w:r>
      <w:r w:rsidR="005606C1">
        <w:rPr>
          <w:rFonts w:hint="eastAsia"/>
          <w:lang w:val="en-US"/>
        </w:rPr>
        <w:t>내장</w:t>
      </w:r>
      <w:r w:rsidR="005606C1">
        <w:rPr>
          <w:rFonts w:hint="eastAsia"/>
          <w:lang w:val="en-US"/>
        </w:rPr>
        <w:t xml:space="preserve"> </w:t>
      </w:r>
      <w:r w:rsidR="005606C1">
        <w:rPr>
          <w:lang w:val="en-US"/>
        </w:rPr>
        <w:t>H2</w:t>
      </w:r>
      <w:r w:rsidR="005606C1">
        <w:rPr>
          <w:rFonts w:hint="eastAsia"/>
          <w:lang w:val="en-US"/>
        </w:rPr>
        <w:t xml:space="preserve"> </w:t>
      </w:r>
      <w:r w:rsidR="005606C1">
        <w:rPr>
          <w:lang w:val="en-US"/>
        </w:rPr>
        <w:t xml:space="preserve">DB </w:t>
      </w:r>
      <w:r w:rsidR="005606C1">
        <w:rPr>
          <w:rFonts w:hint="eastAsia"/>
          <w:lang w:val="en-US"/>
        </w:rPr>
        <w:t>또는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외장</w:t>
      </w:r>
      <w:r w:rsidR="005606C1">
        <w:rPr>
          <w:rFonts w:hint="eastAsia"/>
          <w:lang w:val="en-US"/>
        </w:rPr>
        <w:t xml:space="preserve"> </w:t>
      </w:r>
      <w:r w:rsidR="005606C1">
        <w:rPr>
          <w:lang w:val="en-US"/>
        </w:rPr>
        <w:t>DB</w:t>
      </w:r>
      <w:proofErr w:type="spellStart"/>
      <w:r w:rsidR="005606C1">
        <w:rPr>
          <w:rFonts w:hint="eastAsia"/>
          <w:lang w:val="en-US"/>
        </w:rPr>
        <w:t>를</w:t>
      </w:r>
      <w:proofErr w:type="spellEnd"/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사용해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테스트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할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수</w:t>
      </w:r>
      <w:r w:rsidR="005606C1">
        <w:rPr>
          <w:rFonts w:hint="eastAsia"/>
          <w:lang w:val="en-US"/>
        </w:rPr>
        <w:t xml:space="preserve"> </w:t>
      </w:r>
      <w:r w:rsidR="005606C1">
        <w:rPr>
          <w:rFonts w:hint="eastAsia"/>
          <w:lang w:val="en-US"/>
        </w:rPr>
        <w:t>있음</w:t>
      </w:r>
    </w:p>
    <w:p w14:paraId="05CB8EB9" w14:textId="64DBB56C" w:rsidR="005606C1" w:rsidRPr="005606C1" w:rsidRDefault="005606C1" w:rsidP="005606C1">
      <w:pPr>
        <w:rPr>
          <w:rFonts w:hint="eastAsia"/>
          <w:lang w:val="en-US"/>
        </w:rPr>
      </w:pPr>
      <w:r w:rsidRPr="005606C1">
        <w:rPr>
          <w:rFonts w:hint="eastAsia"/>
          <w:lang w:val="en-US"/>
        </w:rPr>
        <w:t xml:space="preserve">      @DataJpaTest : </w:t>
      </w:r>
      <w:r w:rsidRPr="005606C1">
        <w:rPr>
          <w:rFonts w:hint="eastAsia"/>
          <w:lang w:val="en-US"/>
        </w:rPr>
        <w:t>테스트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후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자동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롤백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실행시키는</w:t>
      </w:r>
      <w:r w:rsidRPr="005606C1">
        <w:rPr>
          <w:rFonts w:hint="eastAsia"/>
          <w:lang w:val="en-US"/>
        </w:rPr>
        <w:t xml:space="preserve"> </w:t>
      </w:r>
      <w:proofErr w:type="spellStart"/>
      <w:r w:rsidRPr="005606C1">
        <w:rPr>
          <w:rFonts w:hint="eastAsia"/>
          <w:lang w:val="en-US"/>
        </w:rPr>
        <w:t>어노테이션으로</w:t>
      </w:r>
      <w:proofErr w:type="spellEnd"/>
      <w:r w:rsidRPr="005606C1">
        <w:rPr>
          <w:rFonts w:hint="eastAsia"/>
          <w:lang w:val="en-US"/>
        </w:rPr>
        <w:t xml:space="preserve"> Repository </w:t>
      </w:r>
      <w:r w:rsidRPr="005606C1">
        <w:rPr>
          <w:rFonts w:hint="eastAsia"/>
          <w:lang w:val="en-US"/>
        </w:rPr>
        <w:t>단위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테스트에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사용함</w:t>
      </w:r>
    </w:p>
    <w:p w14:paraId="6D2EF09F" w14:textId="390D7349" w:rsidR="005606C1" w:rsidRPr="005606C1" w:rsidRDefault="005606C1" w:rsidP="005606C1">
      <w:pPr>
        <w:rPr>
          <w:lang w:val="en-US"/>
        </w:rPr>
      </w:pPr>
      <w:r w:rsidRPr="005606C1">
        <w:rPr>
          <w:lang w:val="en-US"/>
        </w:rPr>
        <w:t xml:space="preserve">      @</w:t>
      </w:r>
      <w:proofErr w:type="gramStart"/>
      <w:r w:rsidRPr="005606C1">
        <w:rPr>
          <w:lang w:val="en-US"/>
        </w:rPr>
        <w:t>AutoConfigureTestDatabase(</w:t>
      </w:r>
      <w:proofErr w:type="gramEnd"/>
      <w:r w:rsidRPr="005606C1">
        <w:rPr>
          <w:lang w:val="en-US"/>
        </w:rPr>
        <w:t xml:space="preserve">replace = </w:t>
      </w:r>
      <w:proofErr w:type="spellStart"/>
      <w:r w:rsidRPr="005606C1">
        <w:rPr>
          <w:lang w:val="en-US"/>
        </w:rPr>
        <w:t>AutoConfigureTestDatabase.Replace.NONE</w:t>
      </w:r>
      <w:proofErr w:type="spellEnd"/>
      <w:r w:rsidRPr="005606C1">
        <w:rPr>
          <w:lang w:val="en-US"/>
        </w:rPr>
        <w:t>)</w:t>
      </w:r>
    </w:p>
    <w:p w14:paraId="3CD2046A" w14:textId="7DBECFCB" w:rsidR="005606C1" w:rsidRPr="005606C1" w:rsidRDefault="005606C1" w:rsidP="005606C1">
      <w:pPr>
        <w:rPr>
          <w:rFonts w:hint="eastAsia"/>
          <w:lang w:val="en-US"/>
        </w:rPr>
      </w:pPr>
      <w:r w:rsidRPr="005606C1">
        <w:rPr>
          <w:rFonts w:hint="eastAsia"/>
          <w:lang w:val="en-US"/>
        </w:rPr>
        <w:t xml:space="preserve">           : (NONE) </w:t>
      </w:r>
      <w:r w:rsidRPr="005606C1">
        <w:rPr>
          <w:rFonts w:hint="eastAsia"/>
          <w:lang w:val="en-US"/>
        </w:rPr>
        <w:t>외부</w:t>
      </w:r>
      <w:r w:rsidRPr="005606C1">
        <w:rPr>
          <w:rFonts w:hint="eastAsia"/>
          <w:lang w:val="en-US"/>
        </w:rPr>
        <w:t xml:space="preserve"> DB </w:t>
      </w:r>
      <w:r w:rsidRPr="005606C1">
        <w:rPr>
          <w:rFonts w:hint="eastAsia"/>
          <w:lang w:val="en-US"/>
        </w:rPr>
        <w:t>접속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후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단위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테스트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수행하는</w:t>
      </w:r>
      <w:r w:rsidRPr="005606C1">
        <w:rPr>
          <w:rFonts w:hint="eastAsia"/>
          <w:lang w:val="en-US"/>
        </w:rPr>
        <w:t xml:space="preserve"> </w:t>
      </w:r>
      <w:proofErr w:type="spellStart"/>
      <w:r w:rsidRPr="005606C1">
        <w:rPr>
          <w:rFonts w:hint="eastAsia"/>
          <w:lang w:val="en-US"/>
        </w:rPr>
        <w:t>어노테이션</w:t>
      </w:r>
      <w:proofErr w:type="spellEnd"/>
      <w:r w:rsidRPr="005606C1">
        <w:rPr>
          <w:rFonts w:hint="eastAsia"/>
          <w:lang w:val="en-US"/>
        </w:rPr>
        <w:t xml:space="preserve"> ( .properties </w:t>
      </w:r>
      <w:r w:rsidRPr="005606C1">
        <w:rPr>
          <w:rFonts w:hint="eastAsia"/>
          <w:lang w:val="en-US"/>
        </w:rPr>
        <w:t>설정으로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테스트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수행</w:t>
      </w:r>
      <w:r w:rsidRPr="005606C1">
        <w:rPr>
          <w:rFonts w:hint="eastAsia"/>
          <w:lang w:val="en-US"/>
        </w:rPr>
        <w:t xml:space="preserve"> )</w:t>
      </w:r>
    </w:p>
    <w:p w14:paraId="60002BB3" w14:textId="764BC44B" w:rsidR="005606C1" w:rsidRPr="005606C1" w:rsidRDefault="005606C1" w:rsidP="005606C1">
      <w:pPr>
        <w:rPr>
          <w:rFonts w:hint="eastAsia"/>
          <w:lang w:val="en-US"/>
        </w:rPr>
      </w:pPr>
      <w:r w:rsidRPr="005606C1">
        <w:rPr>
          <w:rFonts w:hint="eastAsia"/>
          <w:lang w:val="en-US"/>
        </w:rPr>
        <w:t xml:space="preserve">            , </w:t>
      </w:r>
      <w:r w:rsidRPr="005606C1">
        <w:rPr>
          <w:rFonts w:hint="eastAsia"/>
          <w:lang w:val="en-US"/>
        </w:rPr>
        <w:t>기본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설정은</w:t>
      </w:r>
      <w:r w:rsidRPr="005606C1">
        <w:rPr>
          <w:rFonts w:hint="eastAsia"/>
          <w:lang w:val="en-US"/>
        </w:rPr>
        <w:t xml:space="preserve"> H2 </w:t>
      </w:r>
      <w:proofErr w:type="spellStart"/>
      <w:r w:rsidRPr="005606C1">
        <w:rPr>
          <w:rFonts w:hint="eastAsia"/>
          <w:lang w:val="en-US"/>
        </w:rPr>
        <w:t>스트링부트</w:t>
      </w:r>
      <w:proofErr w:type="spellEnd"/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내장</w:t>
      </w:r>
      <w:r w:rsidRPr="005606C1">
        <w:rPr>
          <w:rFonts w:hint="eastAsia"/>
          <w:lang w:val="en-US"/>
        </w:rPr>
        <w:t xml:space="preserve"> DB</w:t>
      </w:r>
      <w:proofErr w:type="spellStart"/>
      <w:r w:rsidRPr="005606C1">
        <w:rPr>
          <w:rFonts w:hint="eastAsia"/>
          <w:lang w:val="en-US"/>
        </w:rPr>
        <w:t>를</w:t>
      </w:r>
      <w:proofErr w:type="spellEnd"/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사용해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테스트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수행하게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되어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있음</w:t>
      </w:r>
    </w:p>
    <w:p w14:paraId="01996007" w14:textId="1A30AED5" w:rsidR="005606C1" w:rsidRPr="005606C1" w:rsidRDefault="005606C1" w:rsidP="005606C1">
      <w:pPr>
        <w:rPr>
          <w:rFonts w:hint="eastAsia"/>
          <w:lang w:val="en-US"/>
        </w:rPr>
      </w:pPr>
      <w:r w:rsidRPr="005606C1">
        <w:rPr>
          <w:rFonts w:hint="eastAsia"/>
          <w:lang w:val="en-US"/>
        </w:rPr>
        <w:t xml:space="preserve">      </w:t>
      </w:r>
      <w:proofErr w:type="spellStart"/>
      <w:r w:rsidRPr="005606C1">
        <w:rPr>
          <w:rFonts w:hint="eastAsia"/>
          <w:lang w:val="en-US"/>
        </w:rPr>
        <w:t>assertThat</w:t>
      </w:r>
      <w:proofErr w:type="spellEnd"/>
      <w:r w:rsidRPr="005606C1">
        <w:rPr>
          <w:rFonts w:hint="eastAsia"/>
          <w:lang w:val="en-US"/>
        </w:rPr>
        <w:t xml:space="preserve">() : </w:t>
      </w:r>
      <w:r w:rsidRPr="005606C1">
        <w:rPr>
          <w:rFonts w:hint="eastAsia"/>
          <w:lang w:val="en-US"/>
        </w:rPr>
        <w:t>결과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점검하는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함수</w:t>
      </w:r>
      <w:r w:rsidRPr="005606C1">
        <w:rPr>
          <w:rFonts w:hint="eastAsia"/>
          <w:lang w:val="en-US"/>
        </w:rPr>
        <w:t xml:space="preserve">, </w:t>
      </w:r>
      <w:proofErr w:type="spellStart"/>
      <w:r w:rsidRPr="005606C1">
        <w:rPr>
          <w:rFonts w:hint="eastAsia"/>
          <w:lang w:val="en-US"/>
        </w:rPr>
        <w:t>assertJ</w:t>
      </w:r>
      <w:proofErr w:type="spellEnd"/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라이브러리</w:t>
      </w:r>
      <w:r w:rsidRPr="005606C1">
        <w:rPr>
          <w:rFonts w:hint="eastAsia"/>
          <w:lang w:val="en-US"/>
        </w:rPr>
        <w:t>,</w:t>
      </w:r>
    </w:p>
    <w:p w14:paraId="5D0DE543" w14:textId="71916191" w:rsidR="00A92D60" w:rsidRPr="008755EB" w:rsidRDefault="005606C1" w:rsidP="008755EB">
      <w:pPr>
        <w:rPr>
          <w:rFonts w:hint="eastAsia"/>
          <w:lang w:val="en-US"/>
        </w:rPr>
      </w:pPr>
      <w:r w:rsidRPr="005606C1">
        <w:rPr>
          <w:rFonts w:hint="eastAsia"/>
          <w:lang w:val="en-US"/>
        </w:rPr>
        <w:t xml:space="preserve">          </w:t>
      </w:r>
      <w:r w:rsidRPr="005606C1">
        <w:rPr>
          <w:rFonts w:hint="eastAsia"/>
          <w:lang w:val="en-US"/>
        </w:rPr>
        <w:t>다양한</w:t>
      </w:r>
      <w:r w:rsidRPr="005606C1">
        <w:rPr>
          <w:rFonts w:hint="eastAsia"/>
          <w:lang w:val="en-US"/>
        </w:rPr>
        <w:t xml:space="preserve"> </w:t>
      </w:r>
      <w:proofErr w:type="spellStart"/>
      <w:r w:rsidRPr="005606C1">
        <w:rPr>
          <w:rFonts w:hint="eastAsia"/>
          <w:lang w:val="en-US"/>
        </w:rPr>
        <w:t>체이닝</w:t>
      </w:r>
      <w:proofErr w:type="spellEnd"/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함수가</w:t>
      </w:r>
      <w:r w:rsidRPr="005606C1">
        <w:rPr>
          <w:rFonts w:hint="eastAsia"/>
          <w:lang w:val="en-US"/>
        </w:rPr>
        <w:t xml:space="preserve"> </w:t>
      </w:r>
      <w:r w:rsidRPr="005606C1">
        <w:rPr>
          <w:rFonts w:hint="eastAsia"/>
          <w:lang w:val="en-US"/>
        </w:rPr>
        <w:t>있음</w:t>
      </w:r>
      <w:r w:rsidRPr="005606C1">
        <w:rPr>
          <w:rFonts w:hint="eastAsia"/>
          <w:lang w:val="en-US"/>
        </w:rPr>
        <w:t xml:space="preserve"> : .</w:t>
      </w:r>
      <w:proofErr w:type="spellStart"/>
      <w:r w:rsidRPr="005606C1">
        <w:rPr>
          <w:rFonts w:hint="eastAsia"/>
          <w:lang w:val="en-US"/>
        </w:rPr>
        <w:t>isEqualTo</w:t>
      </w:r>
      <w:proofErr w:type="spellEnd"/>
      <w:r w:rsidRPr="005606C1">
        <w:rPr>
          <w:rFonts w:hint="eastAsia"/>
          <w:lang w:val="en-US"/>
        </w:rPr>
        <w:t xml:space="preserve">(), </w:t>
      </w:r>
      <w:proofErr w:type="spellStart"/>
      <w:r w:rsidRPr="005606C1">
        <w:rPr>
          <w:rFonts w:hint="eastAsia"/>
          <w:lang w:val="en-US"/>
        </w:rPr>
        <w:t>isGreatThan</w:t>
      </w:r>
      <w:proofErr w:type="spellEnd"/>
      <w:r w:rsidRPr="005606C1">
        <w:rPr>
          <w:rFonts w:hint="eastAsia"/>
          <w:lang w:val="en-US"/>
        </w:rPr>
        <w:t xml:space="preserve">(), </w:t>
      </w:r>
      <w:proofErr w:type="spellStart"/>
      <w:r w:rsidRPr="005606C1">
        <w:rPr>
          <w:rFonts w:hint="eastAsia"/>
          <w:lang w:val="en-US"/>
        </w:rPr>
        <w:t>isLessThan</w:t>
      </w:r>
      <w:proofErr w:type="spellEnd"/>
      <w:r w:rsidRPr="005606C1">
        <w:rPr>
          <w:rFonts w:hint="eastAsia"/>
          <w:lang w:val="en-US"/>
        </w:rPr>
        <w:t xml:space="preserve">() </w:t>
      </w:r>
      <w:r w:rsidRPr="005606C1">
        <w:rPr>
          <w:rFonts w:hint="eastAsia"/>
          <w:lang w:val="en-US"/>
        </w:rPr>
        <w:t>등</w:t>
      </w:r>
    </w:p>
    <w:sectPr w:rsidR="00A92D60" w:rsidRPr="008755EB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C3B9" w14:textId="77777777" w:rsidR="00AE3F26" w:rsidRDefault="00AE3F26">
      <w:pPr>
        <w:spacing w:after="0" w:line="240" w:lineRule="auto"/>
      </w:pPr>
      <w:r>
        <w:separator/>
      </w:r>
    </w:p>
  </w:endnote>
  <w:endnote w:type="continuationSeparator" w:id="0">
    <w:p w14:paraId="4C86805D" w14:textId="77777777" w:rsidR="00AE3F26" w:rsidRDefault="00AE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6057" w14:textId="77777777" w:rsidR="00AE3F26" w:rsidRDefault="00AE3F26">
      <w:pPr>
        <w:spacing w:after="0" w:line="240" w:lineRule="auto"/>
      </w:pPr>
      <w:r>
        <w:separator/>
      </w:r>
    </w:p>
  </w:footnote>
  <w:footnote w:type="continuationSeparator" w:id="0">
    <w:p w14:paraId="170579B1" w14:textId="77777777" w:rsidR="00AE3F26" w:rsidRDefault="00AE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045"/>
    <w:rsid w:val="0005759D"/>
    <w:rsid w:val="000B7B3D"/>
    <w:rsid w:val="000C4B35"/>
    <w:rsid w:val="000C501A"/>
    <w:rsid w:val="000E358F"/>
    <w:rsid w:val="000E5800"/>
    <w:rsid w:val="000F39A2"/>
    <w:rsid w:val="00145A93"/>
    <w:rsid w:val="00152474"/>
    <w:rsid w:val="00197C6F"/>
    <w:rsid w:val="001A615F"/>
    <w:rsid w:val="001C0EAE"/>
    <w:rsid w:val="001D15F2"/>
    <w:rsid w:val="001E0DB4"/>
    <w:rsid w:val="001E7811"/>
    <w:rsid w:val="00220BE0"/>
    <w:rsid w:val="00240195"/>
    <w:rsid w:val="002440ED"/>
    <w:rsid w:val="00245735"/>
    <w:rsid w:val="002559C3"/>
    <w:rsid w:val="00264F7A"/>
    <w:rsid w:val="00272884"/>
    <w:rsid w:val="0029242D"/>
    <w:rsid w:val="002D1473"/>
    <w:rsid w:val="00316599"/>
    <w:rsid w:val="00316CD0"/>
    <w:rsid w:val="003233FF"/>
    <w:rsid w:val="00337AD2"/>
    <w:rsid w:val="00345678"/>
    <w:rsid w:val="00375762"/>
    <w:rsid w:val="00382921"/>
    <w:rsid w:val="0038378D"/>
    <w:rsid w:val="003A150F"/>
    <w:rsid w:val="003A2623"/>
    <w:rsid w:val="003B2281"/>
    <w:rsid w:val="003C71DA"/>
    <w:rsid w:val="003D2BAB"/>
    <w:rsid w:val="00467B0F"/>
    <w:rsid w:val="00490889"/>
    <w:rsid w:val="0049413C"/>
    <w:rsid w:val="004A4E39"/>
    <w:rsid w:val="004B570C"/>
    <w:rsid w:val="004E5034"/>
    <w:rsid w:val="004F03C3"/>
    <w:rsid w:val="004F1460"/>
    <w:rsid w:val="00507C97"/>
    <w:rsid w:val="00535055"/>
    <w:rsid w:val="005449C8"/>
    <w:rsid w:val="005606C1"/>
    <w:rsid w:val="00582124"/>
    <w:rsid w:val="005841F5"/>
    <w:rsid w:val="005C6346"/>
    <w:rsid w:val="005E4684"/>
    <w:rsid w:val="00610A51"/>
    <w:rsid w:val="00611AC3"/>
    <w:rsid w:val="006239AA"/>
    <w:rsid w:val="0062597C"/>
    <w:rsid w:val="006302FF"/>
    <w:rsid w:val="00636FFF"/>
    <w:rsid w:val="00687CB8"/>
    <w:rsid w:val="006A7C6E"/>
    <w:rsid w:val="006C08BF"/>
    <w:rsid w:val="007210BE"/>
    <w:rsid w:val="00721C7A"/>
    <w:rsid w:val="00735820"/>
    <w:rsid w:val="00745D1D"/>
    <w:rsid w:val="00747B8F"/>
    <w:rsid w:val="00752C7B"/>
    <w:rsid w:val="00753B52"/>
    <w:rsid w:val="00765360"/>
    <w:rsid w:val="0077213A"/>
    <w:rsid w:val="00774C33"/>
    <w:rsid w:val="007A424D"/>
    <w:rsid w:val="007B574B"/>
    <w:rsid w:val="007B7ADE"/>
    <w:rsid w:val="007E7958"/>
    <w:rsid w:val="00812B65"/>
    <w:rsid w:val="00813644"/>
    <w:rsid w:val="008474A4"/>
    <w:rsid w:val="008755EB"/>
    <w:rsid w:val="00893C5D"/>
    <w:rsid w:val="008C3ED9"/>
    <w:rsid w:val="008D67AB"/>
    <w:rsid w:val="008E24EC"/>
    <w:rsid w:val="008E64B2"/>
    <w:rsid w:val="008F2D1C"/>
    <w:rsid w:val="00903194"/>
    <w:rsid w:val="00910524"/>
    <w:rsid w:val="00910F8A"/>
    <w:rsid w:val="009209CE"/>
    <w:rsid w:val="0097567F"/>
    <w:rsid w:val="0098419C"/>
    <w:rsid w:val="009B1657"/>
    <w:rsid w:val="009D0C5D"/>
    <w:rsid w:val="009D7C19"/>
    <w:rsid w:val="00A22C8B"/>
    <w:rsid w:val="00A435B8"/>
    <w:rsid w:val="00A704C0"/>
    <w:rsid w:val="00A835B4"/>
    <w:rsid w:val="00A90392"/>
    <w:rsid w:val="00A92D60"/>
    <w:rsid w:val="00AC7371"/>
    <w:rsid w:val="00AD0FA9"/>
    <w:rsid w:val="00AD204A"/>
    <w:rsid w:val="00AE3F26"/>
    <w:rsid w:val="00AF665B"/>
    <w:rsid w:val="00AF666E"/>
    <w:rsid w:val="00B14705"/>
    <w:rsid w:val="00B55FA7"/>
    <w:rsid w:val="00B77287"/>
    <w:rsid w:val="00B8236B"/>
    <w:rsid w:val="00B8427B"/>
    <w:rsid w:val="00B85CD1"/>
    <w:rsid w:val="00BC5E8A"/>
    <w:rsid w:val="00BD32D3"/>
    <w:rsid w:val="00BD3F09"/>
    <w:rsid w:val="00BE3BE3"/>
    <w:rsid w:val="00BF324D"/>
    <w:rsid w:val="00BF618D"/>
    <w:rsid w:val="00C040FA"/>
    <w:rsid w:val="00C10B0C"/>
    <w:rsid w:val="00C26559"/>
    <w:rsid w:val="00C4761F"/>
    <w:rsid w:val="00C5181A"/>
    <w:rsid w:val="00C5728A"/>
    <w:rsid w:val="00C77717"/>
    <w:rsid w:val="00CB66BD"/>
    <w:rsid w:val="00CE4738"/>
    <w:rsid w:val="00CF2B35"/>
    <w:rsid w:val="00CF513E"/>
    <w:rsid w:val="00D14ED7"/>
    <w:rsid w:val="00D20F6D"/>
    <w:rsid w:val="00D21952"/>
    <w:rsid w:val="00D25210"/>
    <w:rsid w:val="00D31368"/>
    <w:rsid w:val="00D46C09"/>
    <w:rsid w:val="00D47E3E"/>
    <w:rsid w:val="00D503FC"/>
    <w:rsid w:val="00D75832"/>
    <w:rsid w:val="00D76C32"/>
    <w:rsid w:val="00D86338"/>
    <w:rsid w:val="00DA4183"/>
    <w:rsid w:val="00DA48B2"/>
    <w:rsid w:val="00DB09F0"/>
    <w:rsid w:val="00E0054C"/>
    <w:rsid w:val="00E04E3E"/>
    <w:rsid w:val="00E43767"/>
    <w:rsid w:val="00E720C5"/>
    <w:rsid w:val="00E8766A"/>
    <w:rsid w:val="00EC35C9"/>
    <w:rsid w:val="00EE379D"/>
    <w:rsid w:val="00EE7C33"/>
    <w:rsid w:val="00F23E5F"/>
    <w:rsid w:val="00F27B2D"/>
    <w:rsid w:val="00F31F4E"/>
    <w:rsid w:val="00F53B99"/>
    <w:rsid w:val="00F63B10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492FCC"/>
    <w:rsid w:val="00562CC1"/>
    <w:rsid w:val="00B27E5E"/>
    <w:rsid w:val="00B65536"/>
    <w:rsid w:val="00B7098D"/>
    <w:rsid w:val="00B93283"/>
    <w:rsid w:val="00C4312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240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169</cp:revision>
  <dcterms:created xsi:type="dcterms:W3CDTF">2022-09-26T19:53:00Z</dcterms:created>
  <dcterms:modified xsi:type="dcterms:W3CDTF">2022-11-07T03:50:00Z</dcterms:modified>
</cp:coreProperties>
</file>